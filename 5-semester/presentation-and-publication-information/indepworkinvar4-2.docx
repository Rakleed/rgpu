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1E98" w14:textId="77777777" w:rsidR="00E7710A" w:rsidRDefault="009A387E" w:rsidP="009A387E">
      <w:pPr>
        <w:pStyle w:val="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BDF621" wp14:editId="4D98476C">
            <wp:simplePos x="0" y="0"/>
            <wp:positionH relativeFrom="margin">
              <wp:posOffset>5577840</wp:posOffset>
            </wp:positionH>
            <wp:positionV relativeFrom="paragraph">
              <wp:posOffset>-653415</wp:posOffset>
            </wp:positionV>
            <wp:extent cx="828675" cy="8286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87E">
        <w:t xml:space="preserve">Инвариантная самостоятельная работа </w:t>
      </w:r>
      <w:r>
        <w:t xml:space="preserve">№ </w:t>
      </w:r>
      <w:r w:rsidRPr="009A387E">
        <w:t>3.1</w:t>
      </w:r>
      <w:r>
        <w:t>. Опрос сотрудников</w:t>
      </w:r>
    </w:p>
    <w:p w14:paraId="4C3AAA6C" w14:textId="219CBC27" w:rsidR="009A387E" w:rsidRDefault="009A387E" w:rsidP="009A387E">
      <w:r>
        <w:t xml:space="preserve">Фамилия: </w:t>
      </w:r>
      <w:r>
        <w:fldChar w:fldCharType="begin">
          <w:ffData>
            <w:name w:val="ТекстовоеПоле1"/>
            <w:enabled/>
            <w:calcOnExit w:val="0"/>
            <w:statusText w:type="text" w:val="введите вашу фамилию"/>
            <w:textInput>
              <w:maxLength w:val="50"/>
              <w:format w:val="Первая прописная"/>
            </w:textInput>
          </w:ffData>
        </w:fldChar>
      </w:r>
      <w:bookmarkStart w:id="0" w:name="ТекстовоеПоле1"/>
      <w:r>
        <w:instrText xml:space="preserve"> FORMTEXT </w:instrText>
      </w:r>
      <w:r>
        <w:fldChar w:fldCharType="separate"/>
      </w:r>
      <w:r w:rsidR="0024350E">
        <w:rPr>
          <w:noProof/>
        </w:rPr>
        <w:t>Григорьев</w:t>
      </w:r>
      <w:r>
        <w:fldChar w:fldCharType="end"/>
      </w:r>
      <w:bookmarkEnd w:id="0"/>
    </w:p>
    <w:p w14:paraId="01A8DF15" w14:textId="4D8E7068" w:rsidR="009A387E" w:rsidRDefault="009A387E" w:rsidP="009A387E">
      <w:r>
        <w:t xml:space="preserve">Имя: </w:t>
      </w:r>
      <w:r>
        <w:fldChar w:fldCharType="begin">
          <w:ffData>
            <w:name w:val="ТекстовоеПоле2"/>
            <w:enabled/>
            <w:calcOnExit w:val="0"/>
            <w:statusText w:type="text" w:val="введите ваше имя"/>
            <w:textInput>
              <w:maxLength w:val="50"/>
              <w:format w:val="Первая прописная"/>
            </w:textInput>
          </w:ffData>
        </w:fldChar>
      </w:r>
      <w:bookmarkStart w:id="1" w:name="ТекстовоеПоле2"/>
      <w:r>
        <w:instrText xml:space="preserve"> FORMTEXT </w:instrText>
      </w:r>
      <w:r>
        <w:fldChar w:fldCharType="separate"/>
      </w:r>
      <w:r w:rsidR="0024350E">
        <w:rPr>
          <w:noProof/>
        </w:rPr>
        <w:t>Виктор</w:t>
      </w:r>
      <w:r>
        <w:fldChar w:fldCharType="end"/>
      </w:r>
      <w:bookmarkEnd w:id="1"/>
    </w:p>
    <w:p w14:paraId="4682E70B" w14:textId="1B138A1C" w:rsidR="009A387E" w:rsidRDefault="009A387E" w:rsidP="009A387E">
      <w:r>
        <w:t xml:space="preserve">Отчество: </w:t>
      </w:r>
      <w:r>
        <w:fldChar w:fldCharType="begin">
          <w:ffData>
            <w:name w:val="ТекстовоеПоле3"/>
            <w:enabled/>
            <w:calcOnExit w:val="0"/>
            <w:statusText w:type="text" w:val="введите ваше отчество"/>
            <w:textInput>
              <w:maxLength w:val="50"/>
              <w:format w:val="Первая прописная"/>
            </w:textInput>
          </w:ffData>
        </w:fldChar>
      </w:r>
      <w:bookmarkStart w:id="2" w:name="ТекстовоеПоле3"/>
      <w:r>
        <w:instrText xml:space="preserve"> FORMTEXT </w:instrText>
      </w:r>
      <w:r>
        <w:fldChar w:fldCharType="separate"/>
      </w:r>
      <w:r w:rsidR="0024350E">
        <w:t>Владимирович</w:t>
      </w:r>
      <w:r>
        <w:fldChar w:fldCharType="end"/>
      </w:r>
      <w:bookmarkEnd w:id="2"/>
    </w:p>
    <w:p w14:paraId="26E6769A" w14:textId="1843B42F" w:rsidR="009A387E" w:rsidRDefault="009A387E" w:rsidP="009A387E">
      <w:r>
        <w:t xml:space="preserve">Отдел: </w:t>
      </w:r>
      <w:r>
        <w:fldChar w:fldCharType="begin">
          <w:ffData>
            <w:name w:val="ПолеСоСписком1"/>
            <w:enabled/>
            <w:calcOnExit w:val="0"/>
            <w:statusText w:type="text" w:val="выберите отдел, в котором вы работаете"/>
            <w:ddList>
              <w:result w:val="2"/>
              <w:listEntry w:val="выберите отдел"/>
              <w:listEntry w:val="Отдел сотрудников поддержки"/>
              <w:listEntry w:val="Отдел разработчиков"/>
              <w:listEntry w:val="Маркетинговый отдел"/>
              <w:listEntry w:val="Финансовый отдел"/>
              <w:listEntry w:val="HR-отдел"/>
            </w:ddList>
          </w:ffData>
        </w:fldChar>
      </w:r>
      <w:bookmarkStart w:id="3" w:name="ПолеСоСписком1"/>
      <w:r>
        <w:instrText xml:space="preserve"> FORMDROPDOWN </w:instrText>
      </w:r>
      <w:r w:rsidR="007D76EF">
        <w:fldChar w:fldCharType="separate"/>
      </w:r>
      <w:r>
        <w:fldChar w:fldCharType="end"/>
      </w:r>
      <w:bookmarkEnd w:id="3"/>
    </w:p>
    <w:p w14:paraId="7260BC92" w14:textId="387C5FA2" w:rsidR="009A387E" w:rsidRDefault="003B0A65" w:rsidP="009A387E">
      <w:r>
        <w:t xml:space="preserve">Комфортно ли вам работать с вашими коллегами? </w:t>
      </w:r>
      <w:r w:rsidR="0012355A">
        <w:fldChar w:fldCharType="begin">
          <w:ffData>
            <w:name w:val="ПолеСоСписком2"/>
            <w:enabled/>
            <w:calcOnExit w:val="0"/>
            <w:ddList>
              <w:result w:val="1"/>
              <w:listEntry w:val="выберите вариант ответ"/>
              <w:listEntry w:val="да"/>
              <w:listEntry w:val="скорее да"/>
              <w:listEntry w:val="скорее нет"/>
              <w:listEntry w:val="нет"/>
            </w:ddList>
          </w:ffData>
        </w:fldChar>
      </w:r>
      <w:bookmarkStart w:id="4" w:name="ПолеСоСписком2"/>
      <w:r w:rsidR="0012355A">
        <w:instrText xml:space="preserve"> FORMDROPDOWN </w:instrText>
      </w:r>
      <w:r w:rsidR="007D76EF">
        <w:fldChar w:fldCharType="separate"/>
      </w:r>
      <w:r w:rsidR="0012355A">
        <w:fldChar w:fldCharType="end"/>
      </w:r>
      <w:bookmarkEnd w:id="4"/>
    </w:p>
    <w:p w14:paraId="042F29F3" w14:textId="03ACB754" w:rsidR="003B0A65" w:rsidRDefault="00D5123A" w:rsidP="009A387E">
      <w:r>
        <w:t xml:space="preserve">Нужны ли вам бесплатные курсы английского? </w:t>
      </w:r>
      <w:r w:rsidR="0012355A">
        <w:fldChar w:fldCharType="begin">
          <w:ffData>
            <w:name w:val="ПолеСоСписком3"/>
            <w:enabled/>
            <w:calcOnExit w:val="0"/>
            <w:ddList>
              <w:result w:val="1"/>
              <w:listEntry w:val="выберите вариант ответа"/>
              <w:listEntry w:val="да"/>
              <w:listEntry w:val="нет"/>
            </w:ddList>
          </w:ffData>
        </w:fldChar>
      </w:r>
      <w:bookmarkStart w:id="5" w:name="ПолеСоСписком3"/>
      <w:r w:rsidR="0012355A">
        <w:instrText xml:space="preserve"> FORMDROPDOWN </w:instrText>
      </w:r>
      <w:r w:rsidR="007D76EF">
        <w:fldChar w:fldCharType="separate"/>
      </w:r>
      <w:r w:rsidR="0012355A">
        <w:fldChar w:fldCharType="end"/>
      </w:r>
      <w:bookmarkEnd w:id="5"/>
    </w:p>
    <w:p w14:paraId="2068FAF6" w14:textId="77777777" w:rsidR="00D5123A" w:rsidRDefault="00D5123A" w:rsidP="009A387E">
      <w:r>
        <w:t>В каком месяце(ах) вы планирует уйти в отпуск?</w:t>
      </w:r>
    </w:p>
    <w:p w14:paraId="7670853B" w14:textId="77777777" w:rsidR="00D5123A" w:rsidRDefault="00D5123A" w:rsidP="009A387E">
      <w: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1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6"/>
      <w:r>
        <w:t xml:space="preserve"> январь</w:t>
      </w:r>
    </w:p>
    <w:p w14:paraId="55B42EC7" w14:textId="77777777" w:rsidR="00D5123A" w:rsidRDefault="00D5123A" w:rsidP="009A387E"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2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7"/>
      <w:r>
        <w:t xml:space="preserve"> февраль</w:t>
      </w:r>
    </w:p>
    <w:p w14:paraId="7C737C5B" w14:textId="77777777" w:rsidR="00D5123A" w:rsidRDefault="00D5123A" w:rsidP="009A387E">
      <w: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3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8"/>
      <w:r>
        <w:t xml:space="preserve"> март</w:t>
      </w:r>
    </w:p>
    <w:p w14:paraId="757696C2" w14:textId="2014F6CC" w:rsidR="00D5123A" w:rsidRDefault="00D5123A" w:rsidP="009A387E">
      <w:r>
        <w:fldChar w:fldCharType="begin">
          <w:ffData>
            <w:name w:val="Флажок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Флажок4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9"/>
      <w:r>
        <w:t xml:space="preserve"> апрель</w:t>
      </w:r>
    </w:p>
    <w:p w14:paraId="6182794D" w14:textId="77777777" w:rsidR="00D5123A" w:rsidRDefault="00D5123A" w:rsidP="009A387E">
      <w: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5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0"/>
      <w:r>
        <w:t xml:space="preserve"> май</w:t>
      </w:r>
    </w:p>
    <w:p w14:paraId="65745D4E" w14:textId="1BBEF110" w:rsidR="00D5123A" w:rsidRDefault="00D5123A" w:rsidP="009A387E">
      <w:r>
        <w:fldChar w:fldCharType="begin">
          <w:ffData>
            <w:name w:val="Флажок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1" w:name="Флажок6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1"/>
      <w:r>
        <w:t xml:space="preserve"> июнь</w:t>
      </w:r>
    </w:p>
    <w:p w14:paraId="3C2C6D7A" w14:textId="3D5225C6" w:rsidR="00D5123A" w:rsidRDefault="00D5123A" w:rsidP="009A387E">
      <w:r>
        <w:fldChar w:fldCharType="begin">
          <w:ffData>
            <w:name w:val="Флажок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Флажок7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2"/>
      <w:r>
        <w:t xml:space="preserve"> июль</w:t>
      </w:r>
    </w:p>
    <w:p w14:paraId="0F70A9A1" w14:textId="77777777" w:rsidR="00D5123A" w:rsidRDefault="00D5123A" w:rsidP="009A387E">
      <w: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Флажок8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3"/>
      <w:r>
        <w:t xml:space="preserve"> август</w:t>
      </w:r>
    </w:p>
    <w:p w14:paraId="702843D3" w14:textId="77777777" w:rsidR="00D5123A" w:rsidRDefault="00D5123A" w:rsidP="009A387E">
      <w:r>
        <w:fldChar w:fldCharType="begin">
          <w:ffData>
            <w:name w:val="Флажок9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Флажок9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4"/>
      <w:r>
        <w:t xml:space="preserve"> сентябрь</w:t>
      </w:r>
    </w:p>
    <w:p w14:paraId="53BEFAA6" w14:textId="77777777" w:rsidR="00D5123A" w:rsidRDefault="00D5123A" w:rsidP="009A387E">
      <w:r>
        <w:fldChar w:fldCharType="begin">
          <w:ffData>
            <w:name w:val="Флажок10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Флажок10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5"/>
      <w:r>
        <w:t xml:space="preserve"> октябрь</w:t>
      </w:r>
    </w:p>
    <w:p w14:paraId="60A29C07" w14:textId="77777777" w:rsidR="00D5123A" w:rsidRDefault="00D5123A" w:rsidP="009A387E">
      <w:r>
        <w:fldChar w:fldCharType="begin">
          <w:ffData>
            <w:name w:val="Флажок11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Флажок11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6"/>
      <w:r>
        <w:t xml:space="preserve"> ноябрь</w:t>
      </w:r>
    </w:p>
    <w:p w14:paraId="59489DB2" w14:textId="77777777" w:rsidR="00D5123A" w:rsidRDefault="00D5123A" w:rsidP="009A387E">
      <w:r>
        <w:fldChar w:fldCharType="begin">
          <w:ffData>
            <w:name w:val="Флажок12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Флажок12"/>
      <w:r>
        <w:instrText xml:space="preserve"> FORMCHECKBOX </w:instrText>
      </w:r>
      <w:r w:rsidR="007D76EF">
        <w:fldChar w:fldCharType="separate"/>
      </w:r>
      <w:r>
        <w:fldChar w:fldCharType="end"/>
      </w:r>
      <w:bookmarkEnd w:id="17"/>
      <w:r>
        <w:t xml:space="preserve"> декабрь</w:t>
      </w:r>
    </w:p>
    <w:p w14:paraId="51D697BF" w14:textId="77777777" w:rsidR="00D5123A" w:rsidRDefault="00D5123A" w:rsidP="00D5123A">
      <w:pPr>
        <w:jc w:val="center"/>
      </w:pPr>
      <w:r w:rsidRPr="00D5123A">
        <w:rPr>
          <w:i/>
          <w:iCs/>
        </w:rPr>
        <w:t>Спасибо за прохождение опроса!</w:t>
      </w:r>
    </w:p>
    <w:p w14:paraId="30884B4F" w14:textId="77777777" w:rsidR="00D5123A" w:rsidRPr="00D5123A" w:rsidRDefault="00D5123A" w:rsidP="00D5123A"/>
    <w:sectPr w:rsidR="00D5123A" w:rsidRPr="00D5123A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9652E" w14:textId="77777777" w:rsidR="007D76EF" w:rsidRDefault="007D76EF" w:rsidP="009A387E">
      <w:pPr>
        <w:spacing w:after="0" w:line="240" w:lineRule="auto"/>
      </w:pPr>
      <w:r>
        <w:separator/>
      </w:r>
    </w:p>
  </w:endnote>
  <w:endnote w:type="continuationSeparator" w:id="0">
    <w:p w14:paraId="3802B4B6" w14:textId="77777777" w:rsidR="007D76EF" w:rsidRDefault="007D76EF" w:rsidP="009A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D92FA" w14:textId="77777777" w:rsidR="007D76EF" w:rsidRDefault="007D76EF" w:rsidP="009A387E">
      <w:pPr>
        <w:spacing w:after="0" w:line="240" w:lineRule="auto"/>
      </w:pPr>
      <w:r>
        <w:separator/>
      </w:r>
    </w:p>
  </w:footnote>
  <w:footnote w:type="continuationSeparator" w:id="0">
    <w:p w14:paraId="346EC243" w14:textId="77777777" w:rsidR="007D76EF" w:rsidRDefault="007D76EF" w:rsidP="009A3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DA6AB" w14:textId="77777777" w:rsidR="009A387E" w:rsidRPr="009A387E" w:rsidRDefault="009A387E">
    <w:pPr>
      <w:pStyle w:val="a3"/>
      <w:rPr>
        <w:lang w:val="en-US"/>
      </w:rPr>
    </w:pPr>
    <w:r>
      <w:t>Моисеенко Павел</w:t>
    </w:r>
    <w:r>
      <w:rPr>
        <w:lang w:val="en-US"/>
      </w:rPr>
      <w:t xml:space="preserve"> </w:t>
    </w:r>
    <w:r>
      <w:t xml:space="preserve">Александрович, </w:t>
    </w:r>
    <w:r>
      <w:rPr>
        <w:lang w:val="en-US"/>
      </w:rPr>
      <w:t>Helpservice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0E"/>
    <w:rsid w:val="0012355A"/>
    <w:rsid w:val="001405BA"/>
    <w:rsid w:val="0024350E"/>
    <w:rsid w:val="003B0A65"/>
    <w:rsid w:val="00672257"/>
    <w:rsid w:val="007B7F77"/>
    <w:rsid w:val="007D76EF"/>
    <w:rsid w:val="00907E27"/>
    <w:rsid w:val="009A387E"/>
    <w:rsid w:val="00C5411B"/>
    <w:rsid w:val="00D5123A"/>
    <w:rsid w:val="00E7710A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12AF8"/>
  <w15:chartTrackingRefBased/>
  <w15:docId w15:val="{BDCFCE2F-CF1F-4966-A56D-AB2A1641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A65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A3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A3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387E"/>
  </w:style>
  <w:style w:type="paragraph" w:styleId="a5">
    <w:name w:val="footer"/>
    <w:basedOn w:val="a"/>
    <w:link w:val="a6"/>
    <w:uiPriority w:val="99"/>
    <w:unhideWhenUsed/>
    <w:rsid w:val="009A3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3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gpu\presentation-and-publication-information\indepworkinvar4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indepworkinvar4-1.dotx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Павел Александрович Моисеенко</cp:lastModifiedBy>
  <cp:revision>1</cp:revision>
  <dcterms:created xsi:type="dcterms:W3CDTF">2020-12-26T15:38:00Z</dcterms:created>
  <dcterms:modified xsi:type="dcterms:W3CDTF">2020-12-26T15:41:00Z</dcterms:modified>
</cp:coreProperties>
</file>